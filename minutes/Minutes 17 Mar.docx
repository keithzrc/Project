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75FD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E7F32AB" wp14:editId="30C7A1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79F3F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&#13;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7B4334B7" w14:textId="77777777" w:rsidTr="00007D14">
        <w:tc>
          <w:tcPr>
            <w:tcW w:w="10080" w:type="dxa"/>
            <w:gridSpan w:val="2"/>
          </w:tcPr>
          <w:p w14:paraId="113D6472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7EA6299AD6C844E988B29A61277B5CA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276E191F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C4A3F5F" w14:textId="3324DA08" w:rsidR="00A84617" w:rsidRPr="00184799" w:rsidRDefault="005E4EDC" w:rsidP="00007D14">
            <w:pPr>
              <w:pStyle w:val="Subtitle"/>
            </w:pPr>
            <w:r>
              <w:t>group e</w:t>
            </w:r>
          </w:p>
        </w:tc>
      </w:tr>
      <w:tr w:rsidR="00A84617" w:rsidRPr="00184799" w14:paraId="39B4405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45C68C88" w14:textId="77777777" w:rsidR="00A84617" w:rsidRPr="00876655" w:rsidRDefault="00000000" w:rsidP="00876655">
            <w:sdt>
              <w:sdtPr>
                <w:id w:val="-1327819981"/>
                <w:placeholder>
                  <w:docPart w:val="34FC91FB76B77A4BBD4C66494EAF234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0A282D" w14:textId="57463EFA" w:rsidR="00A84617" w:rsidRPr="00C021A3" w:rsidRDefault="005E4EDC" w:rsidP="00876655">
            <w:r>
              <w:t>1</w:t>
            </w:r>
            <w:r w:rsidR="005E7FC2">
              <w:t>7</w:t>
            </w:r>
            <w:r>
              <w:t xml:space="preserve"> Mar</w:t>
            </w:r>
          </w:p>
        </w:tc>
      </w:tr>
      <w:tr w:rsidR="00A84617" w:rsidRPr="00184799" w14:paraId="7E49C385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314CBA1" w14:textId="77777777" w:rsidR="00A84617" w:rsidRPr="00876655" w:rsidRDefault="00000000" w:rsidP="00876655">
            <w:sdt>
              <w:sdtPr>
                <w:id w:val="1162287983"/>
                <w:placeholder>
                  <w:docPart w:val="7FA0A27B1C392B4F95F50B08D5933098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5FD4B5A7" w14:textId="16F4814E" w:rsidR="00A84617" w:rsidRPr="00C021A3" w:rsidRDefault="005E4EDC" w:rsidP="00876655">
            <w:r>
              <w:t>1</w:t>
            </w:r>
            <w:r w:rsidR="005E7FC2">
              <w:t>8</w:t>
            </w:r>
            <w:r>
              <w:t>00 AEDT</w:t>
            </w:r>
          </w:p>
        </w:tc>
      </w:tr>
      <w:tr w:rsidR="00A84617" w:rsidRPr="00184799" w14:paraId="63472F45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EDECF2F" w14:textId="77777777" w:rsidR="00A84617" w:rsidRPr="00C021A3" w:rsidRDefault="00000000" w:rsidP="00876655">
            <w:sdt>
              <w:sdtPr>
                <w:id w:val="1673603272"/>
                <w:placeholder>
                  <w:docPart w:val="61892EB58280DB4BB9B413F90EAAF1F1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74BF204D" w14:textId="556840F2" w:rsidR="00A84617" w:rsidRPr="00C021A3" w:rsidRDefault="005E7FC2" w:rsidP="00876655">
            <w:r>
              <w:t>Melbin, Joseph</w:t>
            </w:r>
            <w:r w:rsidR="00A84617" w:rsidRPr="00C021A3">
              <w:t xml:space="preserve"> </w:t>
            </w:r>
          </w:p>
        </w:tc>
      </w:tr>
    </w:tbl>
    <w:p w14:paraId="3CED494D" w14:textId="77777777" w:rsidR="00A84617" w:rsidRDefault="00A84617" w:rsidP="00A84617"/>
    <w:p w14:paraId="7621E3A3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0F7F5385855672489DC35FD041599A1B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0D26EE29" w14:textId="71928DAB" w:rsidR="00FE576D" w:rsidRDefault="005E4EDC">
      <w:r>
        <w:t xml:space="preserve">Chuang, Keith; Gandhi, Rupesh, Melbin, </w:t>
      </w:r>
      <w:r w:rsidR="00AE0219">
        <w:t>Joseph</w:t>
      </w:r>
      <w:r w:rsidR="00DE3E53">
        <w:t xml:space="preserve">; Tong Chiu, </w:t>
      </w:r>
      <w:proofErr w:type="spellStart"/>
      <w:r w:rsidR="00DE3E53">
        <w:t>Yiu</w:t>
      </w:r>
      <w:proofErr w:type="spellEnd"/>
      <w:r w:rsidR="00DE3E53">
        <w:t>.</w:t>
      </w:r>
    </w:p>
    <w:p w14:paraId="298B5DCF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484660504D43EC4AA0AA8C6E698EA046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629A898A" w14:textId="1721622D" w:rsidR="00591AB5" w:rsidRDefault="00591AB5" w:rsidP="00591AB5"/>
    <w:p w14:paraId="14F3BEF1" w14:textId="30F06648" w:rsidR="00AE0219" w:rsidRPr="00C54681" w:rsidRDefault="00AE0219" w:rsidP="00AE0219">
      <w:pPr>
        <w:pStyle w:val="Heading1"/>
      </w:pPr>
      <w:r>
        <w:t>Meeting items</w:t>
      </w:r>
    </w:p>
    <w:p w14:paraId="44373716" w14:textId="43507176" w:rsidR="00DE3E53" w:rsidRDefault="00D442C2" w:rsidP="00DE3E53">
      <w:pPr>
        <w:pStyle w:val="ListParagraph"/>
        <w:numPr>
          <w:ilvl w:val="0"/>
          <w:numId w:val="23"/>
        </w:numPr>
      </w:pPr>
      <w:r>
        <w:t>Review Assessment 1A</w:t>
      </w:r>
    </w:p>
    <w:p w14:paraId="08E59F5D" w14:textId="64772E28" w:rsidR="00D442C2" w:rsidRDefault="00D442C2" w:rsidP="00DE3E53">
      <w:pPr>
        <w:pStyle w:val="ListParagraph"/>
        <w:numPr>
          <w:ilvl w:val="0"/>
          <w:numId w:val="23"/>
        </w:numPr>
      </w:pPr>
      <w:r>
        <w:t>Review Assessment 1B Team inputs</w:t>
      </w:r>
    </w:p>
    <w:p w14:paraId="7FFA79EF" w14:textId="28AC7EBE" w:rsidR="00DE3E53" w:rsidRDefault="00D442C2" w:rsidP="00DE3E53">
      <w:pPr>
        <w:pStyle w:val="ListParagraph"/>
        <w:numPr>
          <w:ilvl w:val="0"/>
          <w:numId w:val="23"/>
        </w:numPr>
      </w:pPr>
      <w:r>
        <w:t>Determine Outstanding Actions</w:t>
      </w:r>
    </w:p>
    <w:p w14:paraId="5D9B6DF0" w14:textId="42C93116" w:rsidR="00FE576D" w:rsidRDefault="00EB3416">
      <w:pPr>
        <w:pStyle w:val="Heading1"/>
      </w:pPr>
      <w:r>
        <w:t>Actions</w:t>
      </w:r>
    </w:p>
    <w:p w14:paraId="050F2EC4" w14:textId="79B3E889" w:rsidR="005E7FC2" w:rsidRDefault="005E7FC2" w:rsidP="005E7FC2">
      <w:pPr>
        <w:pStyle w:val="ListParagraph"/>
        <w:numPr>
          <w:ilvl w:val="0"/>
          <w:numId w:val="21"/>
        </w:numPr>
      </w:pPr>
      <w:proofErr w:type="spellStart"/>
      <w:r>
        <w:t>Finalise</w:t>
      </w:r>
      <w:proofErr w:type="spellEnd"/>
      <w:r>
        <w:t xml:space="preserve"> Research Question</w:t>
      </w:r>
    </w:p>
    <w:p w14:paraId="66E1C3A0" w14:textId="5D3A12AB" w:rsidR="00DE3E53" w:rsidRDefault="00DE3E53" w:rsidP="00EB3416">
      <w:pPr>
        <w:pStyle w:val="ListParagraph"/>
        <w:numPr>
          <w:ilvl w:val="0"/>
          <w:numId w:val="21"/>
        </w:numPr>
      </w:pPr>
      <w:r>
        <w:t>Establish Team Repository (</w:t>
      </w:r>
      <w:r w:rsidRPr="00DE3E53">
        <w:t>Chuang, Keith</w:t>
      </w:r>
      <w:r>
        <w:t>)</w:t>
      </w:r>
    </w:p>
    <w:p w14:paraId="44B300F8" w14:textId="3FA0343F" w:rsidR="00DE3E53" w:rsidRDefault="00DE3E53" w:rsidP="00EB3416">
      <w:pPr>
        <w:pStyle w:val="ListParagraph"/>
        <w:numPr>
          <w:ilvl w:val="0"/>
          <w:numId w:val="21"/>
        </w:numPr>
      </w:pPr>
      <w:r>
        <w:t>Establish Team One Drive (</w:t>
      </w:r>
      <w:r w:rsidRPr="00DE3E53">
        <w:t>Gandhi, Rupesh</w:t>
      </w:r>
      <w:r>
        <w:t>)</w:t>
      </w:r>
    </w:p>
    <w:p w14:paraId="7B370ADA" w14:textId="7DBBCA5A" w:rsidR="005E7FC2" w:rsidRDefault="005E7FC2" w:rsidP="00EB3416">
      <w:pPr>
        <w:pStyle w:val="ListParagraph"/>
        <w:numPr>
          <w:ilvl w:val="0"/>
          <w:numId w:val="21"/>
        </w:numPr>
      </w:pPr>
      <w:r>
        <w:t>Complete Assessment 1A</w:t>
      </w:r>
    </w:p>
    <w:p w14:paraId="7279C9F1" w14:textId="1A4B3150" w:rsidR="005E7FC2" w:rsidRDefault="005E7FC2" w:rsidP="00EB3416">
      <w:pPr>
        <w:pStyle w:val="ListParagraph"/>
        <w:numPr>
          <w:ilvl w:val="0"/>
          <w:numId w:val="21"/>
        </w:numPr>
      </w:pPr>
      <w:r>
        <w:t>Complete Assessment 1B</w:t>
      </w:r>
    </w:p>
    <w:p w14:paraId="559ADB5B" w14:textId="50A4CC2F" w:rsidR="005E7FC2" w:rsidRDefault="005E7FC2" w:rsidP="00EB3416">
      <w:pPr>
        <w:pStyle w:val="ListParagraph"/>
        <w:numPr>
          <w:ilvl w:val="0"/>
          <w:numId w:val="21"/>
        </w:numPr>
      </w:pPr>
      <w:r>
        <w:t>Complete Week 1 Reflection</w:t>
      </w:r>
    </w:p>
    <w:p w14:paraId="48C6631A" w14:textId="1BBDAE5A" w:rsidR="00DE3E53" w:rsidRDefault="00DE3E53" w:rsidP="00EB3416">
      <w:pPr>
        <w:pStyle w:val="ListParagraph"/>
        <w:numPr>
          <w:ilvl w:val="0"/>
          <w:numId w:val="21"/>
        </w:numPr>
      </w:pPr>
      <w:r>
        <w:br w:type="page"/>
      </w:r>
    </w:p>
    <w:p w14:paraId="5064D145" w14:textId="3332F99B" w:rsidR="00FE576D" w:rsidRDefault="00EB3416">
      <w:pPr>
        <w:pStyle w:val="Heading1"/>
      </w:pPr>
      <w:r>
        <w:lastRenderedPageBreak/>
        <w:t>Deliverables</w:t>
      </w:r>
    </w:p>
    <w:p w14:paraId="738F2085" w14:textId="7556E3C0" w:rsidR="00A84617" w:rsidRDefault="00EB3416" w:rsidP="008746A9">
      <w:pPr>
        <w:pStyle w:val="ListBullet"/>
        <w:numPr>
          <w:ilvl w:val="0"/>
          <w:numId w:val="20"/>
        </w:numPr>
      </w:pPr>
      <w:r>
        <w:t>Assessment 1A, due 1700 AEDT 19 Mar</w:t>
      </w:r>
    </w:p>
    <w:p w14:paraId="4C99DA5C" w14:textId="36B37C16" w:rsidR="00EB3416" w:rsidRDefault="00EB3416" w:rsidP="008746A9">
      <w:pPr>
        <w:pStyle w:val="ListBullet"/>
        <w:numPr>
          <w:ilvl w:val="0"/>
          <w:numId w:val="20"/>
        </w:numPr>
      </w:pPr>
      <w:r>
        <w:t>Assessment 1B, due 1700 AEDT 19 Mar</w:t>
      </w:r>
    </w:p>
    <w:p w14:paraId="4D3A5E7C" w14:textId="375F55CA" w:rsidR="00EB3416" w:rsidRDefault="00EB3416" w:rsidP="008746A9">
      <w:pPr>
        <w:pStyle w:val="ListBullet"/>
        <w:numPr>
          <w:ilvl w:val="0"/>
          <w:numId w:val="20"/>
        </w:numPr>
      </w:pPr>
      <w:r>
        <w:t>Assessment 2, due 2200 AEST 09 Apr</w:t>
      </w:r>
    </w:p>
    <w:p w14:paraId="2750583E" w14:textId="01398A9C" w:rsidR="00EB3416" w:rsidRDefault="00EB3416" w:rsidP="008746A9">
      <w:pPr>
        <w:pStyle w:val="ListBullet"/>
        <w:numPr>
          <w:ilvl w:val="0"/>
          <w:numId w:val="20"/>
        </w:numPr>
      </w:pPr>
      <w:r>
        <w:t>Assessment 3, due 2200 AEST 20 Apr</w:t>
      </w:r>
    </w:p>
    <w:p w14:paraId="38748A25" w14:textId="0FE90DCE" w:rsidR="00EB3416" w:rsidRDefault="00EB3416" w:rsidP="008746A9">
      <w:pPr>
        <w:pStyle w:val="ListBullet"/>
        <w:numPr>
          <w:ilvl w:val="0"/>
          <w:numId w:val="20"/>
        </w:numPr>
      </w:pPr>
      <w:r>
        <w:t>Assessment 4, due 2200 AEST 23 Apr</w:t>
      </w:r>
    </w:p>
    <w:p w14:paraId="54DF8AFF" w14:textId="77777777" w:rsidR="00FE576D" w:rsidRDefault="00000000" w:rsidP="00A84617">
      <w:pPr>
        <w:pStyle w:val="Heading1"/>
      </w:pPr>
      <w:sdt>
        <w:sdtPr>
          <w:id w:val="188813862"/>
          <w:placeholder>
            <w:docPart w:val="9D5A9D0B514A034797A6FB4C6440218D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34E13370" w14:textId="357CBBA1" w:rsidR="00876655" w:rsidRPr="00AE0219" w:rsidRDefault="00AE0219" w:rsidP="00AE0219">
      <w:pPr>
        <w:pStyle w:val="Heading2"/>
      </w:pPr>
      <w:r>
        <w:rPr>
          <w:rFonts w:eastAsiaTheme="minorEastAsia" w:cstheme="minorBidi"/>
        </w:rPr>
        <w:t xml:space="preserve">The next meeting will be held at 1730 </w:t>
      </w:r>
      <w:r>
        <w:t>AEST 1</w:t>
      </w:r>
      <w:r w:rsidR="00D442C2">
        <w:t>8</w:t>
      </w:r>
      <w:r>
        <w:t xml:space="preserve"> Mar.</w:t>
      </w:r>
    </w:p>
    <w:sectPr w:rsidR="00876655" w:rsidRPr="00AE0219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3D062" w14:textId="77777777" w:rsidR="00C14F01" w:rsidRDefault="00C14F01">
      <w:r>
        <w:separator/>
      </w:r>
    </w:p>
  </w:endnote>
  <w:endnote w:type="continuationSeparator" w:id="0">
    <w:p w14:paraId="67A8E214" w14:textId="77777777" w:rsidR="00C14F01" w:rsidRDefault="00C1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2B72" w14:textId="77777777" w:rsidR="00C14F01" w:rsidRDefault="00C14F01">
      <w:r>
        <w:separator/>
      </w:r>
    </w:p>
  </w:footnote>
  <w:footnote w:type="continuationSeparator" w:id="0">
    <w:p w14:paraId="682ADD9D" w14:textId="77777777" w:rsidR="00C14F01" w:rsidRDefault="00C14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D796F"/>
    <w:multiLevelType w:val="hybridMultilevel"/>
    <w:tmpl w:val="C2E2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33E8F"/>
    <w:multiLevelType w:val="hybridMultilevel"/>
    <w:tmpl w:val="83721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83EE7"/>
    <w:multiLevelType w:val="hybridMultilevel"/>
    <w:tmpl w:val="C37C1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8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9"/>
  </w:num>
  <w:num w:numId="17" w16cid:durableId="1842545932">
    <w:abstractNumId w:val="21"/>
  </w:num>
  <w:num w:numId="18" w16cid:durableId="596598419">
    <w:abstractNumId w:val="20"/>
  </w:num>
  <w:num w:numId="19" w16cid:durableId="683166105">
    <w:abstractNumId w:val="9"/>
  </w:num>
  <w:num w:numId="20" w16cid:durableId="1095974319">
    <w:abstractNumId w:val="17"/>
  </w:num>
  <w:num w:numId="21" w16cid:durableId="1851262717">
    <w:abstractNumId w:val="16"/>
  </w:num>
  <w:num w:numId="22" w16cid:durableId="1259556513">
    <w:abstractNumId w:val="15"/>
  </w:num>
  <w:num w:numId="23" w16cid:durableId="224147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8A"/>
    <w:rsid w:val="00001178"/>
    <w:rsid w:val="00022357"/>
    <w:rsid w:val="00056A41"/>
    <w:rsid w:val="00072585"/>
    <w:rsid w:val="0007293E"/>
    <w:rsid w:val="00081D4D"/>
    <w:rsid w:val="00090F53"/>
    <w:rsid w:val="000978FA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2E4632"/>
    <w:rsid w:val="003871FA"/>
    <w:rsid w:val="003B5FCE"/>
    <w:rsid w:val="00402E7E"/>
    <w:rsid w:val="00416222"/>
    <w:rsid w:val="00424F9F"/>
    <w:rsid w:val="00435446"/>
    <w:rsid w:val="00446370"/>
    <w:rsid w:val="00466C22"/>
    <w:rsid w:val="00476525"/>
    <w:rsid w:val="004D5988"/>
    <w:rsid w:val="004F4532"/>
    <w:rsid w:val="00506542"/>
    <w:rsid w:val="00512149"/>
    <w:rsid w:val="0058206D"/>
    <w:rsid w:val="00591AB5"/>
    <w:rsid w:val="005D2056"/>
    <w:rsid w:val="005E4EDC"/>
    <w:rsid w:val="005E7FC2"/>
    <w:rsid w:val="006150B0"/>
    <w:rsid w:val="00621A3B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AE0219"/>
    <w:rsid w:val="00B04252"/>
    <w:rsid w:val="00B51AD7"/>
    <w:rsid w:val="00B7207F"/>
    <w:rsid w:val="00BD688A"/>
    <w:rsid w:val="00C021A3"/>
    <w:rsid w:val="00C04B20"/>
    <w:rsid w:val="00C139A1"/>
    <w:rsid w:val="00C145EB"/>
    <w:rsid w:val="00C1489F"/>
    <w:rsid w:val="00C14F01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442C2"/>
    <w:rsid w:val="00D50889"/>
    <w:rsid w:val="00D97972"/>
    <w:rsid w:val="00DB6143"/>
    <w:rsid w:val="00DE3E53"/>
    <w:rsid w:val="00DE7DDC"/>
    <w:rsid w:val="00DF4CF8"/>
    <w:rsid w:val="00E33EF8"/>
    <w:rsid w:val="00E60A93"/>
    <w:rsid w:val="00EA5A86"/>
    <w:rsid w:val="00EB3416"/>
    <w:rsid w:val="00F1200F"/>
    <w:rsid w:val="00F42491"/>
    <w:rsid w:val="00F71651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5B3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u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u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A3FCB"/>
    <w:pPr>
      <w:spacing w:before="0"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robertmelbin/Library/Containers/com.microsoft.Word/Data/Library/Application%20Support/Microsoft/Office/16.0/DTS/Search/%7bCB775445-B757-7549-A96A-22EADC7A095A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EA6299AD6C844E988B29A61277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AB7D7-86E0-0242-99AC-B4C08451676A}"/>
      </w:docPartPr>
      <w:docPartBody>
        <w:p w:rsidR="007F7AA8" w:rsidRDefault="00000000">
          <w:pPr>
            <w:pStyle w:val="57EA6299AD6C844E988B29A61277B5CA"/>
          </w:pPr>
          <w:r w:rsidRPr="00797F60">
            <w:t>meeting Minutes</w:t>
          </w:r>
        </w:p>
      </w:docPartBody>
    </w:docPart>
    <w:docPart>
      <w:docPartPr>
        <w:name w:val="34FC91FB76B77A4BBD4C66494EAF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09EA9-84A3-CE4B-96C7-0530F36F4AC9}"/>
      </w:docPartPr>
      <w:docPartBody>
        <w:p w:rsidR="007F7AA8" w:rsidRDefault="00000000">
          <w:pPr>
            <w:pStyle w:val="34FC91FB76B77A4BBD4C66494EAF234E"/>
          </w:pPr>
          <w:r w:rsidRPr="00876655">
            <w:t>Date:</w:t>
          </w:r>
        </w:p>
      </w:docPartBody>
    </w:docPart>
    <w:docPart>
      <w:docPartPr>
        <w:name w:val="7FA0A27B1C392B4F95F50B08D593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AE69-28CF-2941-859B-A993578E762B}"/>
      </w:docPartPr>
      <w:docPartBody>
        <w:p w:rsidR="007F7AA8" w:rsidRDefault="00000000">
          <w:pPr>
            <w:pStyle w:val="7FA0A27B1C392B4F95F50B08D5933098"/>
          </w:pPr>
          <w:r w:rsidRPr="00876655">
            <w:t xml:space="preserve">Time: </w:t>
          </w:r>
        </w:p>
      </w:docPartBody>
    </w:docPart>
    <w:docPart>
      <w:docPartPr>
        <w:name w:val="61892EB58280DB4BB9B413F90EAAF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40F0-35F0-2F45-BDD4-66958048D1FB}"/>
      </w:docPartPr>
      <w:docPartBody>
        <w:p w:rsidR="007F7AA8" w:rsidRDefault="00000000">
          <w:pPr>
            <w:pStyle w:val="61892EB58280DB4BB9B413F90EAAF1F1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0F7F5385855672489DC35FD041599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FD699-50BB-4B46-B08F-8F28C015CBA2}"/>
      </w:docPartPr>
      <w:docPartBody>
        <w:p w:rsidR="007F7AA8" w:rsidRDefault="00000000">
          <w:pPr>
            <w:pStyle w:val="0F7F5385855672489DC35FD041599A1B"/>
          </w:pPr>
          <w:r>
            <w:t>In attendance</w:t>
          </w:r>
        </w:p>
      </w:docPartBody>
    </w:docPart>
    <w:docPart>
      <w:docPartPr>
        <w:name w:val="484660504D43EC4AA0AA8C6E698E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0CC0-9592-A34F-B35A-11E89F31D748}"/>
      </w:docPartPr>
      <w:docPartBody>
        <w:p w:rsidR="007F7AA8" w:rsidRDefault="00000000">
          <w:pPr>
            <w:pStyle w:val="484660504D43EC4AA0AA8C6E698EA046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9D5A9D0B514A034797A6FB4C64402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57C4D-0814-C245-AFB9-BD7F26A5AB34}"/>
      </w:docPartPr>
      <w:docPartBody>
        <w:p w:rsidR="007F7AA8" w:rsidRDefault="00000000">
          <w:pPr>
            <w:pStyle w:val="9D5A9D0B514A034797A6FB4C6440218D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6B"/>
    <w:rsid w:val="00157D83"/>
    <w:rsid w:val="006170F0"/>
    <w:rsid w:val="007F7AA8"/>
    <w:rsid w:val="00A53A05"/>
    <w:rsid w:val="00B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A6299AD6C844E988B29A61277B5CA">
    <w:name w:val="57EA6299AD6C844E988B29A61277B5CA"/>
  </w:style>
  <w:style w:type="paragraph" w:customStyle="1" w:styleId="34FC91FB76B77A4BBD4C66494EAF234E">
    <w:name w:val="34FC91FB76B77A4BBD4C66494EAF234E"/>
  </w:style>
  <w:style w:type="paragraph" w:customStyle="1" w:styleId="7FA0A27B1C392B4F95F50B08D5933098">
    <w:name w:val="7FA0A27B1C392B4F95F50B08D5933098"/>
  </w:style>
  <w:style w:type="paragraph" w:customStyle="1" w:styleId="61892EB58280DB4BB9B413F90EAAF1F1">
    <w:name w:val="61892EB58280DB4BB9B413F90EAAF1F1"/>
  </w:style>
  <w:style w:type="paragraph" w:customStyle="1" w:styleId="0F7F5385855672489DC35FD041599A1B">
    <w:name w:val="0F7F5385855672489DC35FD041599A1B"/>
  </w:style>
  <w:style w:type="paragraph" w:customStyle="1" w:styleId="484660504D43EC4AA0AA8C6E698EA046">
    <w:name w:val="484660504D43EC4AA0AA8C6E698EA04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9D5A9D0B514A034797A6FB4C6440218D">
    <w:name w:val="9D5A9D0B514A034797A6FB4C64402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{CB775445-B757-7549-A96A-22EADC7A095A}tf03463088_win32.dotx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2024-03-14T09:21:00Z</dcterms:created>
  <dcterms:modified xsi:type="dcterms:W3CDTF">2024-03-17T09:19:00Z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