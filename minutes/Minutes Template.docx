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7EA6299AD6C844E988B29A61277B5CA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77777777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9CEFEFB94366914DBC8DC40C184E4CA7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77777777" w:rsidR="00A84617" w:rsidRPr="00C021A3" w:rsidRDefault="00000000" w:rsidP="00876655">
            <w:sdt>
              <w:sdtPr>
                <w:id w:val="-1808931754"/>
                <w:placeholder>
                  <w:docPart w:val="4C110C06578A5B42BE4C7D8D264B5806"/>
                </w:placeholder>
                <w:temporary/>
                <w:showingPlcHdr/>
                <w15:appearance w15:val="hidden"/>
              </w:sdtPr>
              <w:sdtContent>
                <w:r w:rsidR="00A84617">
                  <w:t xml:space="preserve">January 9th </w:t>
                </w:r>
              </w:sdtContent>
            </w:sdt>
            <w:r w:rsidR="00A84617">
              <w:t xml:space="preserve"> 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77777777" w:rsidR="00A84617" w:rsidRPr="00C021A3" w:rsidRDefault="00000000" w:rsidP="00876655">
            <w:sdt>
              <w:sdtPr>
                <w:id w:val="1800333049"/>
                <w:placeholder>
                  <w:docPart w:val="458EA4F7A6D1EC438AAE6AF1A47C0B66"/>
                </w:placeholder>
                <w:temporary/>
                <w:showingPlcHdr/>
                <w15:appearance w15:val="hidden"/>
              </w:sdtPr>
              <w:sdtContent>
                <w:r w:rsidR="00A84617">
                  <w:t>2:15</w:t>
                </w:r>
                <w:r w:rsidR="00A84617" w:rsidRPr="00C021A3">
                  <w:t xml:space="preserve"> PM</w:t>
                </w:r>
                <w:r w:rsidR="00A84617">
                  <w:t xml:space="preserve"> </w:t>
                </w:r>
              </w:sdtContent>
            </w:sdt>
            <w:r w:rsidR="00A84617">
              <w:t xml:space="preserve"> 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77777777" w:rsidR="00A84617" w:rsidRPr="00C021A3" w:rsidRDefault="00000000" w:rsidP="00876655">
            <w:sdt>
              <w:sdtPr>
                <w:id w:val="1782991194"/>
                <w:placeholder>
                  <w:docPart w:val="D0B0718B26DA27488FE210EFC8557254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Helen Karu</w:t>
                </w:r>
                <w:r w:rsidR="00A84617">
                  <w:t xml:space="preserve"> </w:t>
                </w:r>
              </w:sdtContent>
            </w:sdt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77777777" w:rsidR="00FE576D" w:rsidRDefault="00000000">
      <w:sdt>
        <w:sdtPr>
          <w:id w:val="437873648"/>
          <w:placeholder>
            <w:docPart w:val="A0A13E7E491A7E45AA4FE9F1DB0690C0"/>
          </w:placeholder>
          <w:temporary/>
          <w:showingPlcHdr/>
          <w15:appearance w15:val="hidden"/>
        </w:sdtPr>
        <w:sdtContent>
          <w:r w:rsidR="00591AB5">
            <w:t>Helen, Sara, John, Gayle</w:t>
          </w:r>
        </w:sdtContent>
      </w:sdt>
      <w:r w:rsidR="00591AB5" w:rsidRPr="00C021A3">
        <w:t xml:space="preserve"> </w:t>
      </w:r>
    </w:p>
    <w:p w14:paraId="298B5DCF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484660504D43EC4AA0AA8C6E698EA046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629A898A" w14:textId="77777777" w:rsidR="00591AB5" w:rsidRDefault="00000000" w:rsidP="00591AB5">
      <w:sdt>
        <w:sdtPr>
          <w:id w:val="1413744112"/>
          <w:placeholder>
            <w:docPart w:val="2CA0C2E902A5994AA6A7491CDBF4471C"/>
          </w:placeholder>
          <w:temporary/>
          <w:showingPlcHdr/>
          <w15:appearance w15:val="hidden"/>
        </w:sdtPr>
        <w:sdtContent>
          <w:r w:rsidR="00591AB5" w:rsidRPr="008746A9">
            <w:t xml:space="preserve">The minutes were read from the </w:t>
          </w:r>
          <w:r w:rsidR="00591AB5">
            <w:t>December</w:t>
          </w:r>
          <w:r w:rsidR="00591AB5" w:rsidRPr="008746A9">
            <w:t xml:space="preserve"> meeting and approved.</w:t>
          </w:r>
          <w:r w:rsidR="00591AB5">
            <w:t xml:space="preserve"> </w:t>
          </w:r>
        </w:sdtContent>
      </w:sdt>
      <w:r w:rsidR="00591AB5" w:rsidRPr="00C021A3">
        <w:t xml:space="preserve"> </w:t>
      </w:r>
    </w:p>
    <w:p w14:paraId="5D9B6DF0" w14:textId="77777777" w:rsidR="00FE576D" w:rsidRDefault="00000000">
      <w:pPr>
        <w:pStyle w:val="Heading1"/>
      </w:pPr>
      <w:sdt>
        <w:sdtPr>
          <w:id w:val="-592711502"/>
          <w:placeholder>
            <w:docPart w:val="B80C8CC46F89B1409BBC94A2337E386E"/>
          </w:placeholder>
          <w:temporary/>
          <w:showingPlcHdr/>
          <w15:appearance w15:val="hidden"/>
        </w:sdtPr>
        <w:sdtContent>
          <w:r w:rsidR="000D1B9D">
            <w:t>Budget</w:t>
          </w:r>
        </w:sdtContent>
      </w:sdt>
    </w:p>
    <w:p w14:paraId="2ED5853A" w14:textId="77777777" w:rsidR="00591AB5" w:rsidRDefault="00000000" w:rsidP="00591AB5">
      <w:sdt>
        <w:sdtPr>
          <w:id w:val="-1516293713"/>
          <w:placeholder>
            <w:docPart w:val="6F6E086BAD674549A766BBCB6E0920B8"/>
          </w:placeholder>
          <w:temporary/>
          <w:showingPlcHdr/>
          <w15:appearance w15:val="hidden"/>
        </w:sdtPr>
        <w:sdtContent>
          <w:r w:rsidR="00591AB5" w:rsidRPr="00FB6347">
            <w:t xml:space="preserve">The budget for the current </w:t>
          </w:r>
          <w:r w:rsidR="00591AB5">
            <w:t>fiscal</w:t>
          </w:r>
          <w:r w:rsidR="00591AB5" w:rsidRPr="00FB6347">
            <w:t xml:space="preserve"> year was distributed </w:t>
          </w:r>
          <w:r w:rsidR="00591AB5">
            <w:t>and reviewed</w:t>
          </w:r>
          <w:r w:rsidR="00591AB5" w:rsidRPr="00FB6347">
            <w:t xml:space="preserve"> at the last meeting.</w:t>
          </w:r>
          <w:r w:rsidR="00591AB5">
            <w:t xml:space="preserve"> </w:t>
          </w:r>
          <w:r w:rsidR="00591AB5" w:rsidRPr="00FB6347">
            <w:t>In to</w:t>
          </w:r>
          <w:r w:rsidR="00591AB5">
            <w:t>day's</w:t>
          </w:r>
          <w:r w:rsidR="00591AB5" w:rsidRPr="00FB6347">
            <w:t xml:space="preserve"> meeting, </w:t>
          </w:r>
          <w:r w:rsidR="00591AB5">
            <w:t xml:space="preserve">John </w:t>
          </w:r>
          <w:r w:rsidR="00591AB5" w:rsidRPr="00FB6347">
            <w:t xml:space="preserve"> made a motion to approve the budget which was seconded by </w:t>
          </w:r>
          <w:r w:rsidR="00591AB5">
            <w:t>Helen</w:t>
          </w:r>
          <w:r w:rsidR="00591AB5" w:rsidRPr="00FB6347">
            <w:t>. All present voted in favor of approving the budget as presented.</w:t>
          </w:r>
        </w:sdtContent>
      </w:sdt>
    </w:p>
    <w:p w14:paraId="5064D145" w14:textId="77777777" w:rsidR="00FE576D" w:rsidRDefault="00000000">
      <w:pPr>
        <w:pStyle w:val="Heading1"/>
      </w:pPr>
      <w:sdt>
        <w:sdtPr>
          <w:id w:val="-227619176"/>
          <w:placeholder>
            <w:docPart w:val="33CF10020D39D54EA81C8D9F669F09BB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46BD1DAE" w14:textId="77777777" w:rsidR="008746A9" w:rsidRDefault="00000000" w:rsidP="008746A9">
      <w:sdt>
        <w:sdtPr>
          <w:id w:val="-1945068104"/>
          <w:placeholder>
            <w:docPart w:val="B14DE64D2629A84A8A1093E3C7D43598"/>
          </w:placeholder>
          <w:temporary/>
          <w:showingPlcHdr/>
          <w15:appearance w15:val="hidden"/>
        </w:sdtPr>
        <w:sdtContent>
          <w:r w:rsidR="003B5FCE">
            <w:t>Committee reports</w:t>
          </w:r>
        </w:sdtContent>
      </w:sdt>
      <w:r w:rsidR="00772E3C">
        <w:t xml:space="preserve"> </w:t>
      </w:r>
    </w:p>
    <w:sdt>
      <w:sdtPr>
        <w:id w:val="-18783167"/>
        <w:placeholder>
          <w:docPart w:val="1A8481842BD106489E6AAA6B491511F5"/>
        </w:placeholder>
        <w:temporary/>
        <w:showingPlcHdr/>
        <w15:appearance w15:val="hidden"/>
      </w:sdtPr>
      <w:sdtContent>
        <w:p w14:paraId="60287F57" w14:textId="77777777" w:rsidR="00A84617" w:rsidRDefault="00A84617" w:rsidP="00A84617">
          <w:pPr>
            <w:pStyle w:val="ListBullet"/>
            <w:numPr>
              <w:ilvl w:val="0"/>
              <w:numId w:val="20"/>
            </w:numPr>
          </w:pPr>
          <w:r>
            <w:t>Volunteers</w:t>
          </w:r>
        </w:p>
        <w:p w14:paraId="0CAA125D" w14:textId="77777777" w:rsidR="00A84617" w:rsidRDefault="00A84617" w:rsidP="00A84617">
          <w:pPr>
            <w:pStyle w:val="ListBullet"/>
            <w:numPr>
              <w:ilvl w:val="0"/>
              <w:numId w:val="20"/>
            </w:numPr>
          </w:pPr>
          <w:r>
            <w:t>Newsletter</w:t>
          </w:r>
        </w:p>
        <w:p w14:paraId="738F2085" w14:textId="77777777" w:rsidR="00A84617" w:rsidRDefault="00A84617" w:rsidP="008746A9">
          <w:pPr>
            <w:pStyle w:val="ListBullet"/>
            <w:numPr>
              <w:ilvl w:val="0"/>
              <w:numId w:val="20"/>
            </w:numPr>
          </w:pPr>
          <w:r>
            <w:t>Customer support</w:t>
          </w:r>
        </w:p>
      </w:sdtContent>
    </w:sdt>
    <w:p w14:paraId="54DF8AFF" w14:textId="77777777" w:rsidR="00FE576D" w:rsidRDefault="00000000" w:rsidP="00A84617">
      <w:pPr>
        <w:pStyle w:val="Heading1"/>
      </w:pPr>
      <w:sdt>
        <w:sdtPr>
          <w:id w:val="188813862"/>
          <w:placeholder>
            <w:docPart w:val="9D5A9D0B514A034797A6FB4C6440218D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1EE43C12" w14:textId="77777777" w:rsidR="00FC73BE" w:rsidRPr="00876655" w:rsidRDefault="00000000" w:rsidP="00876655">
      <w:pPr>
        <w:pStyle w:val="Heading2"/>
      </w:pPr>
      <w:sdt>
        <w:sdtPr>
          <w:rPr>
            <w:rFonts w:eastAsiaTheme="minorEastAsia" w:cstheme="minorBidi"/>
          </w:rPr>
          <w:id w:val="-1353796003"/>
          <w:placeholder>
            <w:docPart w:val="979FC2384E68C44F8A180587976DBA8A"/>
          </w:placeholder>
          <w:temporary/>
          <w:showingPlcHdr/>
          <w15:appearance w15:val="hidden"/>
        </w:sdtPr>
        <w:sdtEndPr>
          <w:rPr>
            <w:rFonts w:eastAsiaTheme="majorEastAsia" w:cstheme="majorBidi"/>
          </w:rPr>
        </w:sdtEndPr>
        <w:sdtContent>
          <w:r w:rsidR="00A84617" w:rsidRPr="0078288E">
            <w:t>Next meeting will be held on February 6</w:t>
          </w:r>
          <w:r w:rsidR="00A84617" w:rsidRPr="0078288E">
            <w:rPr>
              <w:vertAlign w:val="superscript"/>
            </w:rPr>
            <w:t>th</w:t>
          </w:r>
        </w:sdtContent>
      </w:sdt>
      <w:r w:rsidR="00772E3C">
        <w:t xml:space="preserve"> </w:t>
      </w:r>
    </w:p>
    <w:p w14:paraId="34E13370" w14:textId="77777777" w:rsidR="00876655" w:rsidRPr="00876655" w:rsidRDefault="00000000" w:rsidP="00876655">
      <w:pPr>
        <w:rPr>
          <w:rFonts w:eastAsiaTheme="majorEastAsia" w:cstheme="majorBidi"/>
          <w:sz w:val="24"/>
          <w:szCs w:val="24"/>
        </w:rPr>
      </w:pPr>
      <w:sdt>
        <w:sdtPr>
          <w:id w:val="-815259512"/>
          <w:placeholder>
            <w:docPart w:val="8F94FAD30A98EE448BA858C619053EC2"/>
          </w:placeholder>
          <w:temporary/>
          <w:showingPlcHdr/>
          <w15:appearance w15:val="hidden"/>
        </w:sdtPr>
        <w:sdtContent>
          <w:r w:rsidR="00876655" w:rsidRPr="00655F6F">
            <w:t xml:space="preserve">Motion to adjourn was made at </w:t>
          </w:r>
          <w:r w:rsidR="00876655">
            <w:t>3</w:t>
          </w:r>
          <w:r w:rsidR="00876655" w:rsidRPr="00655F6F">
            <w:t>:</w:t>
          </w:r>
          <w:r w:rsidR="00876655">
            <w:t>15</w:t>
          </w:r>
          <w:r w:rsidR="00876655" w:rsidRPr="00655F6F">
            <w:t xml:space="preserve"> p.m. and was passed unanimously.</w:t>
          </w:r>
        </w:sdtContent>
      </w:sdt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A5A3" w14:textId="77777777" w:rsidR="000978FA" w:rsidRDefault="000978FA">
      <w:r>
        <w:separator/>
      </w:r>
    </w:p>
  </w:endnote>
  <w:endnote w:type="continuationSeparator" w:id="0">
    <w:p w14:paraId="6648C8A2" w14:textId="77777777" w:rsidR="000978FA" w:rsidRDefault="0009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8E97" w14:textId="77777777" w:rsidR="000978FA" w:rsidRDefault="000978FA">
      <w:r>
        <w:separator/>
      </w:r>
    </w:p>
  </w:footnote>
  <w:footnote w:type="continuationSeparator" w:id="0">
    <w:p w14:paraId="6BE64A32" w14:textId="77777777" w:rsidR="000978FA" w:rsidRDefault="00097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51AD7"/>
    <w:rsid w:val="00B7207F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A6299AD6C844E988B29A6127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B7D7-86E0-0242-99AC-B4C08451676A}"/>
      </w:docPartPr>
      <w:docPartBody>
        <w:p w:rsidR="00000000" w:rsidRDefault="00000000">
          <w:pPr>
            <w:pStyle w:val="57EA6299AD6C844E988B29A61277B5CA"/>
          </w:pPr>
          <w:r w:rsidRPr="00797F60">
            <w:t>meeting Minutes</w:t>
          </w:r>
        </w:p>
      </w:docPartBody>
    </w:docPart>
    <w:docPart>
      <w:docPartPr>
        <w:name w:val="9CEFEFB94366914DBC8DC40C184E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3054-FA8A-074F-9825-414DACDC03BC}"/>
      </w:docPartPr>
      <w:docPartBody>
        <w:p w:rsidR="00000000" w:rsidRDefault="00000000">
          <w:pPr>
            <w:pStyle w:val="9CEFEFB94366914DBC8DC40C184E4CA7"/>
          </w:pPr>
          <w:r>
            <w:t>admin meeting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000000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4C110C06578A5B42BE4C7D8D264B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B53A-0F2F-CE4D-8CD0-4253C6BEE53E}"/>
      </w:docPartPr>
      <w:docPartBody>
        <w:p w:rsidR="00000000" w:rsidRDefault="00000000">
          <w:pPr>
            <w:pStyle w:val="4C110C06578A5B42BE4C7D8D264B5806"/>
          </w:pPr>
          <w:r>
            <w:t xml:space="preserve">January 9th 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000000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458EA4F7A6D1EC438AAE6AF1A47C0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DCD6-C361-F342-A827-05766063F8B3}"/>
      </w:docPartPr>
      <w:docPartBody>
        <w:p w:rsidR="00000000" w:rsidRDefault="00000000">
          <w:pPr>
            <w:pStyle w:val="458EA4F7A6D1EC438AAE6AF1A47C0B66"/>
          </w:pPr>
          <w:r>
            <w:t>2:15</w:t>
          </w:r>
          <w:r w:rsidRPr="00C021A3">
            <w:t xml:space="preserve"> PM</w:t>
          </w:r>
          <w:r>
            <w:t xml:space="preserve">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000000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D0B0718B26DA27488FE210EFC855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2A58-AB58-4840-BBD0-7468E88BFBDD}"/>
      </w:docPartPr>
      <w:docPartBody>
        <w:p w:rsidR="00000000" w:rsidRDefault="00000000">
          <w:pPr>
            <w:pStyle w:val="D0B0718B26DA27488FE210EFC8557254"/>
          </w:pPr>
          <w:r w:rsidRPr="00C021A3">
            <w:t>Helen Karu</w:t>
          </w:r>
          <w:r>
            <w:t xml:space="preserve"> 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000000" w:rsidRDefault="00000000">
          <w:pPr>
            <w:pStyle w:val="0F7F5385855672489DC35FD041599A1B"/>
          </w:pPr>
          <w:r>
            <w:t>In attendance</w:t>
          </w:r>
        </w:p>
      </w:docPartBody>
    </w:docPart>
    <w:docPart>
      <w:docPartPr>
        <w:name w:val="A0A13E7E491A7E45AA4FE9F1DB06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03CA8-111E-5C40-B61E-7929DB297E4C}"/>
      </w:docPartPr>
      <w:docPartBody>
        <w:p w:rsidR="00000000" w:rsidRDefault="00000000">
          <w:pPr>
            <w:pStyle w:val="A0A13E7E491A7E45AA4FE9F1DB0690C0"/>
          </w:pPr>
          <w:r>
            <w:t>Helen, Sara, John, Gayle</w:t>
          </w:r>
        </w:p>
      </w:docPartBody>
    </w:docPart>
    <w:docPart>
      <w:docPartPr>
        <w:name w:val="484660504D43EC4AA0AA8C6E698E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0CC0-9592-A34F-B35A-11E89F31D748}"/>
      </w:docPartPr>
      <w:docPartBody>
        <w:p w:rsidR="00000000" w:rsidRDefault="00000000">
          <w:pPr>
            <w:pStyle w:val="484660504D43EC4AA0AA8C6E698EA046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2CA0C2E902A5994AA6A7491CDBF4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43C2-B12F-234C-8DA6-001CBD3A0A2F}"/>
      </w:docPartPr>
      <w:docPartBody>
        <w:p w:rsidR="00000000" w:rsidRDefault="00000000">
          <w:pPr>
            <w:pStyle w:val="2CA0C2E902A5994AA6A7491CDBF4471C"/>
          </w:pPr>
          <w:r w:rsidRPr="008746A9">
            <w:t xml:space="preserve">The minutes were read from the </w:t>
          </w:r>
          <w:r>
            <w:t>December</w:t>
          </w:r>
          <w:r w:rsidRPr="008746A9">
            <w:t xml:space="preserve"> meeting and approved.</w:t>
          </w:r>
          <w:r>
            <w:t xml:space="preserve"> </w:t>
          </w:r>
        </w:p>
      </w:docPartBody>
    </w:docPart>
    <w:docPart>
      <w:docPartPr>
        <w:name w:val="B80C8CC46F89B1409BBC94A2337E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1AFD-4ADA-D34B-9E20-F4DB77843BE7}"/>
      </w:docPartPr>
      <w:docPartBody>
        <w:p w:rsidR="00000000" w:rsidRDefault="00000000">
          <w:pPr>
            <w:pStyle w:val="B80C8CC46F89B1409BBC94A2337E386E"/>
          </w:pPr>
          <w:r>
            <w:t>Budget</w:t>
          </w:r>
        </w:p>
      </w:docPartBody>
    </w:docPart>
    <w:docPart>
      <w:docPartPr>
        <w:name w:val="6F6E086BAD674549A766BBCB6E09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5565-6F73-7949-8FB8-2DD19FF4AA48}"/>
      </w:docPartPr>
      <w:docPartBody>
        <w:p w:rsidR="00000000" w:rsidRDefault="00000000">
          <w:pPr>
            <w:pStyle w:val="6F6E086BAD674549A766BBCB6E0920B8"/>
          </w:pPr>
          <w:r w:rsidRPr="00FB6347">
            <w:t xml:space="preserve">The budget for the current </w:t>
          </w:r>
          <w:r>
            <w:t>fiscal</w:t>
          </w:r>
          <w:r w:rsidRPr="00FB6347">
            <w:t xml:space="preserve"> year was distributed </w:t>
          </w:r>
          <w:r>
            <w:t>and reviewed</w:t>
          </w:r>
          <w:r w:rsidRPr="00FB6347">
            <w:t xml:space="preserve"> at the last meeting.</w:t>
          </w:r>
          <w:r>
            <w:t xml:space="preserve"> </w:t>
          </w:r>
          <w:r w:rsidRPr="00FB6347">
            <w:t>In to</w:t>
          </w:r>
          <w:r>
            <w:t>day's</w:t>
          </w:r>
          <w:r w:rsidRPr="00FB6347">
            <w:t xml:space="preserve"> meeting, </w:t>
          </w:r>
          <w:r>
            <w:t xml:space="preserve">John </w:t>
          </w:r>
          <w:r w:rsidRPr="00FB6347">
            <w:t xml:space="preserve"> made a motion to approve the budget which was seconded by </w:t>
          </w:r>
          <w:r>
            <w:t>Helen</w:t>
          </w:r>
          <w:r w:rsidRPr="00FB6347">
            <w:t>. All present voted in favor of approving the budget as presented.</w:t>
          </w:r>
        </w:p>
      </w:docPartBody>
    </w:docPart>
    <w:docPart>
      <w:docPartPr>
        <w:name w:val="33CF10020D39D54EA81C8D9F669F0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D82A-0158-F446-B6EF-587AC86F1380}"/>
      </w:docPartPr>
      <w:docPartBody>
        <w:p w:rsidR="00000000" w:rsidRDefault="00000000">
          <w:pPr>
            <w:pStyle w:val="33CF10020D39D54EA81C8D9F669F09BB"/>
          </w:pPr>
          <w:r>
            <w:t>reports</w:t>
          </w:r>
        </w:p>
      </w:docPartBody>
    </w:docPart>
    <w:docPart>
      <w:docPartPr>
        <w:name w:val="B14DE64D2629A84A8A1093E3C7D43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2953-17BE-8C46-93BC-1FD79DC71819}"/>
      </w:docPartPr>
      <w:docPartBody>
        <w:p w:rsidR="00000000" w:rsidRDefault="00000000">
          <w:pPr>
            <w:pStyle w:val="B14DE64D2629A84A8A1093E3C7D43598"/>
          </w:pPr>
          <w:r>
            <w:t>Committee reports</w:t>
          </w:r>
        </w:p>
      </w:docPartBody>
    </w:docPart>
    <w:docPart>
      <w:docPartPr>
        <w:name w:val="1A8481842BD106489E6AAA6B49151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77EF7-AFA1-5146-9357-D3783974B479}"/>
      </w:docPartPr>
      <w:docPartBody>
        <w:p w:rsidR="00000000" w:rsidRDefault="00000000" w:rsidP="00D00EFE">
          <w:pPr>
            <w:pStyle w:val="ListBullet"/>
            <w:numPr>
              <w:ilvl w:val="0"/>
              <w:numId w:val="2"/>
            </w:numPr>
          </w:pPr>
          <w:r>
            <w:t>Volunteers</w:t>
          </w:r>
        </w:p>
        <w:p w:rsidR="00000000" w:rsidRDefault="00000000" w:rsidP="00D00EFE">
          <w:pPr>
            <w:pStyle w:val="ListBullet"/>
            <w:numPr>
              <w:ilvl w:val="0"/>
              <w:numId w:val="2"/>
            </w:numPr>
          </w:pPr>
          <w:r>
            <w:t>Newsletter</w:t>
          </w:r>
        </w:p>
        <w:p w:rsidR="00000000" w:rsidRDefault="00000000">
          <w:pPr>
            <w:pStyle w:val="1A8481842BD106489E6AAA6B491511F5"/>
          </w:pPr>
          <w:r>
            <w:t>Customer support</w:t>
          </w:r>
        </w:p>
      </w:docPartBody>
    </w:docPart>
    <w:docPart>
      <w:docPartPr>
        <w:name w:val="9D5A9D0B514A034797A6FB4C6440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7C4D-0814-C245-AFB9-BD7F26A5AB34}"/>
      </w:docPartPr>
      <w:docPartBody>
        <w:p w:rsidR="00000000" w:rsidRDefault="00000000">
          <w:pPr>
            <w:pStyle w:val="9D5A9D0B514A034797A6FB4C6440218D"/>
          </w:pPr>
          <w:r>
            <w:t>Next meeting</w:t>
          </w:r>
        </w:p>
      </w:docPartBody>
    </w:docPart>
    <w:docPart>
      <w:docPartPr>
        <w:name w:val="979FC2384E68C44F8A180587976D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50F32-9A47-9340-ACAF-D611E4BFABA2}"/>
      </w:docPartPr>
      <w:docPartBody>
        <w:p w:rsidR="00000000" w:rsidRDefault="00000000">
          <w:pPr>
            <w:pStyle w:val="979FC2384E68C44F8A180587976DBA8A"/>
          </w:pPr>
          <w:r w:rsidRPr="0078288E">
            <w:t>Next meeting will be held on February 6</w:t>
          </w:r>
          <w:r w:rsidRPr="0078288E">
            <w:rPr>
              <w:vertAlign w:val="superscript"/>
            </w:rPr>
            <w:t>th</w:t>
          </w:r>
        </w:p>
      </w:docPartBody>
    </w:docPart>
    <w:docPart>
      <w:docPartPr>
        <w:name w:val="8F94FAD30A98EE448BA858C619053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3163-C71C-0B48-86C9-922CC5097EC9}"/>
      </w:docPartPr>
      <w:docPartBody>
        <w:p w:rsidR="00000000" w:rsidRDefault="00000000">
          <w:pPr>
            <w:pStyle w:val="8F94FAD30A98EE448BA858C619053EC2"/>
          </w:pPr>
          <w:r w:rsidRPr="00655F6F">
            <w:t xml:space="preserve">Motion to adjourn was made at </w:t>
          </w:r>
          <w:r>
            <w:t>3</w:t>
          </w:r>
          <w:r w:rsidRPr="00655F6F">
            <w:t>:</w:t>
          </w:r>
          <w:r>
            <w:t>15</w:t>
          </w:r>
          <w:r w:rsidRPr="00655F6F">
            <w:t xml:space="preserve">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B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4C110C06578A5B42BE4C7D8D264B5806">
    <w:name w:val="4C110C06578A5B42BE4C7D8D264B5806"/>
  </w:style>
  <w:style w:type="paragraph" w:customStyle="1" w:styleId="7FA0A27B1C392B4F95F50B08D5933098">
    <w:name w:val="7FA0A27B1C392B4F95F50B08D5933098"/>
  </w:style>
  <w:style w:type="paragraph" w:customStyle="1" w:styleId="458EA4F7A6D1EC438AAE6AF1A47C0B66">
    <w:name w:val="458EA4F7A6D1EC438AAE6AF1A47C0B66"/>
  </w:style>
  <w:style w:type="paragraph" w:customStyle="1" w:styleId="61892EB58280DB4BB9B413F90EAAF1F1">
    <w:name w:val="61892EB58280DB4BB9B413F90EAAF1F1"/>
  </w:style>
  <w:style w:type="paragraph" w:customStyle="1" w:styleId="D0B0718B26DA27488FE210EFC8557254">
    <w:name w:val="D0B0718B26DA27488FE210EFC8557254"/>
  </w:style>
  <w:style w:type="paragraph" w:customStyle="1" w:styleId="0F7F5385855672489DC35FD041599A1B">
    <w:name w:val="0F7F5385855672489DC35FD041599A1B"/>
  </w:style>
  <w:style w:type="paragraph" w:customStyle="1" w:styleId="A0A13E7E491A7E45AA4FE9F1DB0690C0">
    <w:name w:val="A0A13E7E491A7E45AA4FE9F1DB0690C0"/>
  </w:style>
  <w:style w:type="paragraph" w:customStyle="1" w:styleId="484660504D43EC4AA0AA8C6E698EA046">
    <w:name w:val="484660504D43EC4AA0AA8C6E698EA046"/>
  </w:style>
  <w:style w:type="paragraph" w:customStyle="1" w:styleId="2CA0C2E902A5994AA6A7491CDBF4471C">
    <w:name w:val="2CA0C2E902A5994AA6A7491CDBF4471C"/>
  </w:style>
  <w:style w:type="paragraph" w:customStyle="1" w:styleId="B80C8CC46F89B1409BBC94A2337E386E">
    <w:name w:val="B80C8CC46F89B1409BBC94A2337E386E"/>
  </w:style>
  <w:style w:type="paragraph" w:customStyle="1" w:styleId="6F6E086BAD674549A766BBCB6E0920B8">
    <w:name w:val="6F6E086BAD674549A766BBCB6E0920B8"/>
  </w:style>
  <w:style w:type="paragraph" w:customStyle="1" w:styleId="33CF10020D39D54EA81C8D9F669F09BB">
    <w:name w:val="33CF10020D39D54EA81C8D9F669F09BB"/>
  </w:style>
  <w:style w:type="paragraph" w:customStyle="1" w:styleId="B14DE64D2629A84A8A1093E3C7D43598">
    <w:name w:val="B14DE64D2629A84A8A1093E3C7D435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1A8481842BD106489E6AAA6B491511F5">
    <w:name w:val="1A8481842BD106489E6AAA6B491511F5"/>
  </w:style>
  <w:style w:type="paragraph" w:customStyle="1" w:styleId="9D5A9D0B514A034797A6FB4C6440218D">
    <w:name w:val="9D5A9D0B514A034797A6FB4C6440218D"/>
  </w:style>
  <w:style w:type="paragraph" w:customStyle="1" w:styleId="979FC2384E68C44F8A180587976DBA8A">
    <w:name w:val="979FC2384E68C44F8A180587976DBA8A"/>
  </w:style>
  <w:style w:type="paragraph" w:customStyle="1" w:styleId="8F94FAD30A98EE448BA858C619053EC2">
    <w:name w:val="8F94FAD30A98EE448BA858C619053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2024-03-14T09:00:00Z</dcterms:created>
  <dcterms:modified xsi:type="dcterms:W3CDTF">2024-03-14T09:01:00Z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