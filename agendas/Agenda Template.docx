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75FD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E7F32AB" wp14:editId="30C7A1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79F3F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7B4334B7" w14:textId="77777777" w:rsidTr="00007D14">
        <w:tc>
          <w:tcPr>
            <w:tcW w:w="10080" w:type="dxa"/>
            <w:gridSpan w:val="2"/>
          </w:tcPr>
          <w:p w14:paraId="113D6472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7EA6299AD6C844E988B29A61277B5CA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276E191F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C4A3F5F" w14:textId="77777777" w:rsidR="00A84617" w:rsidRPr="00184799" w:rsidRDefault="00000000" w:rsidP="00007D14">
            <w:pPr>
              <w:pStyle w:val="Subtitle"/>
            </w:pPr>
            <w:sdt>
              <w:sdtPr>
                <w:id w:val="-1190911439"/>
                <w:placeholder>
                  <w:docPart w:val="9CEFEFB94366914DBC8DC40C184E4CA7"/>
                </w:placeholder>
                <w:temporary/>
                <w:showingPlcHdr/>
                <w15:appearance w15:val="hidden"/>
              </w:sdtPr>
              <w:sdtContent>
                <w:r w:rsidR="00A84617">
                  <w:t>admin meeting</w:t>
                </w:r>
              </w:sdtContent>
            </w:sdt>
          </w:p>
        </w:tc>
      </w:tr>
      <w:tr w:rsidR="00A84617" w:rsidRPr="00184799" w14:paraId="39B4405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45C68C88" w14:textId="77777777" w:rsidR="00A84617" w:rsidRPr="00876655" w:rsidRDefault="00000000" w:rsidP="00876655">
            <w:sdt>
              <w:sdtPr>
                <w:id w:val="-1327819981"/>
                <w:placeholder>
                  <w:docPart w:val="34FC91FB76B77A4BBD4C66494EAF234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0A282D" w14:textId="77777777" w:rsidR="00A84617" w:rsidRPr="00C021A3" w:rsidRDefault="00000000" w:rsidP="00876655">
            <w:sdt>
              <w:sdtPr>
                <w:id w:val="-1808931754"/>
                <w:placeholder>
                  <w:docPart w:val="4C110C06578A5B42BE4C7D8D264B5806"/>
                </w:placeholder>
                <w:temporary/>
                <w:showingPlcHdr/>
                <w15:appearance w15:val="hidden"/>
              </w:sdtPr>
              <w:sdtContent>
                <w:r w:rsidR="00A84617">
                  <w:t xml:space="preserve">January 9th </w:t>
                </w:r>
              </w:sdtContent>
            </w:sdt>
            <w:r w:rsidR="00A84617">
              <w:t xml:space="preserve"> </w:t>
            </w:r>
          </w:p>
        </w:tc>
      </w:tr>
      <w:tr w:rsidR="00A84617" w:rsidRPr="00184799" w14:paraId="7E49C385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314CBA1" w14:textId="77777777" w:rsidR="00A84617" w:rsidRPr="00876655" w:rsidRDefault="00000000" w:rsidP="00876655">
            <w:sdt>
              <w:sdtPr>
                <w:id w:val="1162287983"/>
                <w:placeholder>
                  <w:docPart w:val="7FA0A27B1C392B4F95F50B08D5933098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5FD4B5A7" w14:textId="77777777" w:rsidR="00A84617" w:rsidRPr="00C021A3" w:rsidRDefault="00000000" w:rsidP="00876655">
            <w:sdt>
              <w:sdtPr>
                <w:id w:val="1800333049"/>
                <w:placeholder>
                  <w:docPart w:val="458EA4F7A6D1EC438AAE6AF1A47C0B66"/>
                </w:placeholder>
                <w:temporary/>
                <w:showingPlcHdr/>
                <w15:appearance w15:val="hidden"/>
              </w:sdtPr>
              <w:sdtContent>
                <w:r w:rsidR="00A84617">
                  <w:t>2:15</w:t>
                </w:r>
                <w:r w:rsidR="00A84617" w:rsidRPr="00C021A3">
                  <w:t xml:space="preserve"> PM</w:t>
                </w:r>
                <w:r w:rsidR="00A84617">
                  <w:t xml:space="preserve"> </w:t>
                </w:r>
              </w:sdtContent>
            </w:sdt>
            <w:r w:rsidR="00A84617">
              <w:t xml:space="preserve"> </w:t>
            </w:r>
          </w:p>
        </w:tc>
      </w:tr>
      <w:tr w:rsidR="00A84617" w:rsidRPr="00184799" w14:paraId="63472F45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EDECF2F" w14:textId="77777777" w:rsidR="00A84617" w:rsidRPr="00C021A3" w:rsidRDefault="00000000" w:rsidP="00876655">
            <w:sdt>
              <w:sdtPr>
                <w:id w:val="1673603272"/>
                <w:placeholder>
                  <w:docPart w:val="61892EB58280DB4BB9B413F90EAAF1F1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74BF204D" w14:textId="77777777" w:rsidR="00A84617" w:rsidRPr="00C021A3" w:rsidRDefault="00000000" w:rsidP="00876655">
            <w:sdt>
              <w:sdtPr>
                <w:id w:val="1782991194"/>
                <w:placeholder>
                  <w:docPart w:val="D0B0718B26DA27488FE210EFC8557254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Helen Karu</w:t>
                </w:r>
                <w:r w:rsidR="00A84617">
                  <w:t xml:space="preserve"> </w:t>
                </w:r>
              </w:sdtContent>
            </w:sdt>
            <w:r w:rsidR="00A84617" w:rsidRPr="00C021A3">
              <w:t xml:space="preserve"> </w:t>
            </w:r>
          </w:p>
        </w:tc>
      </w:tr>
    </w:tbl>
    <w:p w14:paraId="3CED494D" w14:textId="77777777" w:rsidR="00A84617" w:rsidRDefault="00A84617" w:rsidP="00A84617"/>
    <w:p w14:paraId="7621E3A3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0F7F5385855672489DC35FD041599A1B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0D26EE29" w14:textId="77777777" w:rsidR="00FE576D" w:rsidRDefault="00000000">
      <w:sdt>
        <w:sdtPr>
          <w:id w:val="437873648"/>
          <w:placeholder>
            <w:docPart w:val="A0A13E7E491A7E45AA4FE9F1DB0690C0"/>
          </w:placeholder>
          <w:temporary/>
          <w:showingPlcHdr/>
          <w15:appearance w15:val="hidden"/>
        </w:sdtPr>
        <w:sdtContent>
          <w:r w:rsidR="00591AB5">
            <w:t>Helen, Sara, John, Gayle</w:t>
          </w:r>
        </w:sdtContent>
      </w:sdt>
      <w:r w:rsidR="00591AB5" w:rsidRPr="00C021A3">
        <w:t xml:space="preserve"> </w:t>
      </w:r>
    </w:p>
    <w:p w14:paraId="298B5DCF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484660504D43EC4AA0AA8C6E698EA046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629A898A" w14:textId="77777777" w:rsidR="00591AB5" w:rsidRDefault="00000000" w:rsidP="00591AB5">
      <w:sdt>
        <w:sdtPr>
          <w:id w:val="1413744112"/>
          <w:placeholder>
            <w:docPart w:val="2CA0C2E902A5994AA6A7491CDBF4471C"/>
          </w:placeholder>
          <w:temporary/>
          <w:showingPlcHdr/>
          <w15:appearance w15:val="hidden"/>
        </w:sdtPr>
        <w:sdtContent>
          <w:r w:rsidR="00591AB5" w:rsidRPr="008746A9">
            <w:t xml:space="preserve">The minutes were read from the </w:t>
          </w:r>
          <w:r w:rsidR="00591AB5">
            <w:t>December</w:t>
          </w:r>
          <w:r w:rsidR="00591AB5" w:rsidRPr="008746A9">
            <w:t xml:space="preserve"> meeting and approved.</w:t>
          </w:r>
          <w:r w:rsidR="00591AB5">
            <w:t xml:space="preserve"> </w:t>
          </w:r>
        </w:sdtContent>
      </w:sdt>
      <w:r w:rsidR="00591AB5" w:rsidRPr="00C021A3">
        <w:t xml:space="preserve"> </w:t>
      </w:r>
    </w:p>
    <w:p w14:paraId="5D9B6DF0" w14:textId="77777777" w:rsidR="00FE576D" w:rsidRDefault="00000000">
      <w:pPr>
        <w:pStyle w:val="Heading1"/>
      </w:pPr>
      <w:sdt>
        <w:sdtPr>
          <w:id w:val="-592711502"/>
          <w:placeholder>
            <w:docPart w:val="B80C8CC46F89B1409BBC94A2337E386E"/>
          </w:placeholder>
          <w:temporary/>
          <w:showingPlcHdr/>
          <w15:appearance w15:val="hidden"/>
        </w:sdtPr>
        <w:sdtContent>
          <w:r w:rsidR="000D1B9D">
            <w:t>Budget</w:t>
          </w:r>
        </w:sdtContent>
      </w:sdt>
    </w:p>
    <w:p w14:paraId="2ED5853A" w14:textId="77777777" w:rsidR="00591AB5" w:rsidRDefault="00000000" w:rsidP="00591AB5">
      <w:sdt>
        <w:sdtPr>
          <w:id w:val="-1516293713"/>
          <w:placeholder>
            <w:docPart w:val="6F6E086BAD674549A766BBCB6E0920B8"/>
          </w:placeholder>
          <w:temporary/>
          <w:showingPlcHdr/>
          <w15:appearance w15:val="hidden"/>
        </w:sdtPr>
        <w:sdtContent>
          <w:r w:rsidR="00591AB5" w:rsidRPr="00FB6347">
            <w:t xml:space="preserve">The budget for the current </w:t>
          </w:r>
          <w:r w:rsidR="00591AB5">
            <w:t>fiscal</w:t>
          </w:r>
          <w:r w:rsidR="00591AB5" w:rsidRPr="00FB6347">
            <w:t xml:space="preserve"> year was distributed </w:t>
          </w:r>
          <w:r w:rsidR="00591AB5">
            <w:t>and reviewed</w:t>
          </w:r>
          <w:r w:rsidR="00591AB5" w:rsidRPr="00FB6347">
            <w:t xml:space="preserve"> at the last meeting.</w:t>
          </w:r>
          <w:r w:rsidR="00591AB5">
            <w:t xml:space="preserve"> </w:t>
          </w:r>
          <w:r w:rsidR="00591AB5" w:rsidRPr="00FB6347">
            <w:t>In to</w:t>
          </w:r>
          <w:r w:rsidR="00591AB5">
            <w:t>day's</w:t>
          </w:r>
          <w:r w:rsidR="00591AB5" w:rsidRPr="00FB6347">
            <w:t xml:space="preserve"> meeting, </w:t>
          </w:r>
          <w:r w:rsidR="00591AB5">
            <w:t xml:space="preserve">John </w:t>
          </w:r>
          <w:r w:rsidR="00591AB5" w:rsidRPr="00FB6347">
            <w:t xml:space="preserve"> made a motion to approve the budget which was seconded by </w:t>
          </w:r>
          <w:r w:rsidR="00591AB5">
            <w:t>Helen</w:t>
          </w:r>
          <w:r w:rsidR="00591AB5" w:rsidRPr="00FB6347">
            <w:t>. All present voted in favor of approving the budget as presented.</w:t>
          </w:r>
        </w:sdtContent>
      </w:sdt>
    </w:p>
    <w:p w14:paraId="5064D145" w14:textId="77777777" w:rsidR="00FE576D" w:rsidRDefault="00000000">
      <w:pPr>
        <w:pStyle w:val="Heading1"/>
      </w:pPr>
      <w:sdt>
        <w:sdtPr>
          <w:id w:val="-227619176"/>
          <w:placeholder>
            <w:docPart w:val="33CF10020D39D54EA81C8D9F669F09BB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46BD1DAE" w14:textId="77777777" w:rsidR="008746A9" w:rsidRDefault="00000000" w:rsidP="008746A9">
      <w:sdt>
        <w:sdtPr>
          <w:id w:val="-1945068104"/>
          <w:placeholder>
            <w:docPart w:val="B14DE64D2629A84A8A1093E3C7D43598"/>
          </w:placeholder>
          <w:temporary/>
          <w:showingPlcHdr/>
          <w15:appearance w15:val="hidden"/>
        </w:sdtPr>
        <w:sdtContent>
          <w:r w:rsidR="003B5FCE">
            <w:t>Committee reports</w:t>
          </w:r>
        </w:sdtContent>
      </w:sdt>
      <w:r w:rsidR="00772E3C">
        <w:t xml:space="preserve"> </w:t>
      </w:r>
    </w:p>
    <w:sdt>
      <w:sdtPr>
        <w:id w:val="-18783167"/>
        <w:placeholder>
          <w:docPart w:val="1A8481842BD106489E6AAA6B491511F5"/>
        </w:placeholder>
        <w:temporary/>
        <w:showingPlcHdr/>
        <w15:appearance w15:val="hidden"/>
      </w:sdtPr>
      <w:sdtContent>
        <w:p w14:paraId="60287F57" w14:textId="77777777" w:rsidR="00A84617" w:rsidRDefault="00A84617" w:rsidP="00A84617">
          <w:pPr>
            <w:pStyle w:val="ListBullet"/>
            <w:numPr>
              <w:ilvl w:val="0"/>
              <w:numId w:val="20"/>
            </w:numPr>
          </w:pPr>
          <w:r>
            <w:t>Volunteers</w:t>
          </w:r>
        </w:p>
        <w:p w14:paraId="0CAA125D" w14:textId="77777777" w:rsidR="00A84617" w:rsidRDefault="00A84617" w:rsidP="00A84617">
          <w:pPr>
            <w:pStyle w:val="ListBullet"/>
            <w:numPr>
              <w:ilvl w:val="0"/>
              <w:numId w:val="20"/>
            </w:numPr>
          </w:pPr>
          <w:r>
            <w:t>Newsletter</w:t>
          </w:r>
        </w:p>
        <w:p w14:paraId="738F2085" w14:textId="77777777" w:rsidR="00A84617" w:rsidRDefault="00A84617" w:rsidP="008746A9">
          <w:pPr>
            <w:pStyle w:val="ListBullet"/>
            <w:numPr>
              <w:ilvl w:val="0"/>
              <w:numId w:val="20"/>
            </w:numPr>
          </w:pPr>
          <w:r>
            <w:t>Customer support</w:t>
          </w:r>
        </w:p>
      </w:sdtContent>
    </w:sdt>
    <w:p w14:paraId="54DF8AFF" w14:textId="77777777" w:rsidR="00FE576D" w:rsidRDefault="00000000" w:rsidP="00A84617">
      <w:pPr>
        <w:pStyle w:val="Heading1"/>
      </w:pPr>
      <w:sdt>
        <w:sdtPr>
          <w:id w:val="188813862"/>
          <w:placeholder>
            <w:docPart w:val="9D5A9D0B514A034797A6FB4C6440218D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1EE43C12" w14:textId="77777777" w:rsidR="00FC73BE" w:rsidRPr="00876655" w:rsidRDefault="00000000" w:rsidP="00876655">
      <w:pPr>
        <w:pStyle w:val="Heading2"/>
      </w:pPr>
      <w:sdt>
        <w:sdtPr>
          <w:rPr>
            <w:rFonts w:eastAsiaTheme="minorEastAsia" w:cstheme="minorBidi"/>
          </w:rPr>
          <w:id w:val="-1353796003"/>
          <w:placeholder>
            <w:docPart w:val="979FC2384E68C44F8A180587976DBA8A"/>
          </w:placeholder>
          <w:temporary/>
          <w:showingPlcHdr/>
          <w15:appearance w15:val="hidden"/>
        </w:sdtPr>
        <w:sdtEndPr>
          <w:rPr>
            <w:rFonts w:eastAsiaTheme="majorEastAsia" w:cstheme="majorBidi"/>
          </w:rPr>
        </w:sdtEndPr>
        <w:sdtContent>
          <w:r w:rsidR="00A84617" w:rsidRPr="0078288E">
            <w:t>Next meeting will be held on February 6</w:t>
          </w:r>
          <w:r w:rsidR="00A84617" w:rsidRPr="0078288E">
            <w:rPr>
              <w:vertAlign w:val="superscript"/>
            </w:rPr>
            <w:t>th</w:t>
          </w:r>
        </w:sdtContent>
      </w:sdt>
      <w:r w:rsidR="00772E3C">
        <w:t xml:space="preserve"> </w:t>
      </w:r>
    </w:p>
    <w:p w14:paraId="34E13370" w14:textId="77777777" w:rsidR="00876655" w:rsidRPr="00876655" w:rsidRDefault="00000000" w:rsidP="00876655">
      <w:pPr>
        <w:rPr>
          <w:rFonts w:eastAsiaTheme="majorEastAsia" w:cstheme="majorBidi"/>
          <w:sz w:val="24"/>
          <w:szCs w:val="24"/>
        </w:rPr>
      </w:pPr>
      <w:sdt>
        <w:sdtPr>
          <w:id w:val="-815259512"/>
          <w:placeholder>
            <w:docPart w:val="8F94FAD30A98EE448BA858C619053EC2"/>
          </w:placeholder>
          <w:temporary/>
          <w:showingPlcHdr/>
          <w15:appearance w15:val="hidden"/>
        </w:sdtPr>
        <w:sdtContent>
          <w:r w:rsidR="00876655" w:rsidRPr="00655F6F">
            <w:t xml:space="preserve">Motion to adjourn was made at </w:t>
          </w:r>
          <w:r w:rsidR="00876655">
            <w:t>3</w:t>
          </w:r>
          <w:r w:rsidR="00876655" w:rsidRPr="00655F6F">
            <w:t>:</w:t>
          </w:r>
          <w:r w:rsidR="00876655">
            <w:t>15</w:t>
          </w:r>
          <w:r w:rsidR="00876655" w:rsidRPr="00655F6F">
            <w:t xml:space="preserve"> p.m. and was passed unanimously.</w:t>
          </w:r>
        </w:sdtContent>
      </w:sdt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B4D4" w14:textId="77777777" w:rsidR="00964711" w:rsidRDefault="00964711">
      <w:r>
        <w:separator/>
      </w:r>
    </w:p>
  </w:endnote>
  <w:endnote w:type="continuationSeparator" w:id="0">
    <w:p w14:paraId="0F1B70E4" w14:textId="77777777" w:rsidR="00964711" w:rsidRDefault="0096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B40D" w14:textId="77777777" w:rsidR="00964711" w:rsidRDefault="00964711">
      <w:r>
        <w:separator/>
      </w:r>
    </w:p>
  </w:footnote>
  <w:footnote w:type="continuationSeparator" w:id="0">
    <w:p w14:paraId="5EAE7AB6" w14:textId="77777777" w:rsidR="00964711" w:rsidRDefault="00964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A"/>
    <w:rsid w:val="00001178"/>
    <w:rsid w:val="00022357"/>
    <w:rsid w:val="00056A41"/>
    <w:rsid w:val="00072585"/>
    <w:rsid w:val="0007293E"/>
    <w:rsid w:val="00081D4D"/>
    <w:rsid w:val="00090F53"/>
    <w:rsid w:val="000978FA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4711"/>
    <w:rsid w:val="00967B20"/>
    <w:rsid w:val="00A12843"/>
    <w:rsid w:val="00A84617"/>
    <w:rsid w:val="00AB3E35"/>
    <w:rsid w:val="00B04252"/>
    <w:rsid w:val="00B20631"/>
    <w:rsid w:val="00B51AD7"/>
    <w:rsid w:val="00B7207F"/>
    <w:rsid w:val="00BD688A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5B3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u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u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A3FCB"/>
    <w:pPr>
      <w:spacing w:before="0"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robertmelbin/Library/Containers/com.microsoft.Word/Data/Library/Application%20Support/Microsoft/Office/16.0/DTS/Search/%7bCB775445-B757-7549-A96A-22EADC7A095A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A6299AD6C844E988B29A61277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B7D7-86E0-0242-99AC-B4C08451676A}"/>
      </w:docPartPr>
      <w:docPartBody>
        <w:p w:rsidR="001D6C75" w:rsidRDefault="00000000">
          <w:pPr>
            <w:pStyle w:val="57EA6299AD6C844E988B29A61277B5CA"/>
          </w:pPr>
          <w:r w:rsidRPr="00797F60">
            <w:t>meeting Minutes</w:t>
          </w:r>
        </w:p>
      </w:docPartBody>
    </w:docPart>
    <w:docPart>
      <w:docPartPr>
        <w:name w:val="9CEFEFB94366914DBC8DC40C184E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3054-FA8A-074F-9825-414DACDC03BC}"/>
      </w:docPartPr>
      <w:docPartBody>
        <w:p w:rsidR="001D6C75" w:rsidRDefault="00000000">
          <w:pPr>
            <w:pStyle w:val="9CEFEFB94366914DBC8DC40C184E4CA7"/>
          </w:pPr>
          <w:r>
            <w:t>admin meeting</w:t>
          </w:r>
        </w:p>
      </w:docPartBody>
    </w:docPart>
    <w:docPart>
      <w:docPartPr>
        <w:name w:val="34FC91FB76B77A4BBD4C66494EAF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09EA9-84A3-CE4B-96C7-0530F36F4AC9}"/>
      </w:docPartPr>
      <w:docPartBody>
        <w:p w:rsidR="001D6C75" w:rsidRDefault="00000000">
          <w:pPr>
            <w:pStyle w:val="34FC91FB76B77A4BBD4C66494EAF234E"/>
          </w:pPr>
          <w:r w:rsidRPr="00876655">
            <w:t>Date:</w:t>
          </w:r>
        </w:p>
      </w:docPartBody>
    </w:docPart>
    <w:docPart>
      <w:docPartPr>
        <w:name w:val="4C110C06578A5B42BE4C7D8D264B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B53A-0F2F-CE4D-8CD0-4253C6BEE53E}"/>
      </w:docPartPr>
      <w:docPartBody>
        <w:p w:rsidR="001D6C75" w:rsidRDefault="00000000">
          <w:pPr>
            <w:pStyle w:val="4C110C06578A5B42BE4C7D8D264B5806"/>
          </w:pPr>
          <w:r>
            <w:t xml:space="preserve">January 9th </w:t>
          </w:r>
        </w:p>
      </w:docPartBody>
    </w:docPart>
    <w:docPart>
      <w:docPartPr>
        <w:name w:val="7FA0A27B1C392B4F95F50B08D593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AE69-28CF-2941-859B-A993578E762B}"/>
      </w:docPartPr>
      <w:docPartBody>
        <w:p w:rsidR="001D6C75" w:rsidRDefault="00000000">
          <w:pPr>
            <w:pStyle w:val="7FA0A27B1C392B4F95F50B08D5933098"/>
          </w:pPr>
          <w:r w:rsidRPr="00876655">
            <w:t xml:space="preserve">Time: </w:t>
          </w:r>
        </w:p>
      </w:docPartBody>
    </w:docPart>
    <w:docPart>
      <w:docPartPr>
        <w:name w:val="458EA4F7A6D1EC438AAE6AF1A47C0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DCD6-C361-F342-A827-05766063F8B3}"/>
      </w:docPartPr>
      <w:docPartBody>
        <w:p w:rsidR="001D6C75" w:rsidRDefault="00000000">
          <w:pPr>
            <w:pStyle w:val="458EA4F7A6D1EC438AAE6AF1A47C0B66"/>
          </w:pPr>
          <w:r>
            <w:t>2:15</w:t>
          </w:r>
          <w:r w:rsidRPr="00C021A3">
            <w:t xml:space="preserve"> PM</w:t>
          </w:r>
          <w:r>
            <w:t xml:space="preserve"> </w:t>
          </w:r>
        </w:p>
      </w:docPartBody>
    </w:docPart>
    <w:docPart>
      <w:docPartPr>
        <w:name w:val="61892EB58280DB4BB9B413F90EAA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40F0-35F0-2F45-BDD4-66958048D1FB}"/>
      </w:docPartPr>
      <w:docPartBody>
        <w:p w:rsidR="001D6C75" w:rsidRDefault="00000000">
          <w:pPr>
            <w:pStyle w:val="61892EB58280DB4BB9B413F90EAAF1F1"/>
          </w:pPr>
          <w:r w:rsidRPr="00C021A3">
            <w:t>Meeting called to order by</w:t>
          </w:r>
          <w:r>
            <w:t>:</w:t>
          </w:r>
        </w:p>
      </w:docPartBody>
    </w:docPart>
    <w:docPart>
      <w:docPartPr>
        <w:name w:val="D0B0718B26DA27488FE210EFC8557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2A58-AB58-4840-BBD0-7468E88BFBDD}"/>
      </w:docPartPr>
      <w:docPartBody>
        <w:p w:rsidR="001D6C75" w:rsidRDefault="00000000">
          <w:pPr>
            <w:pStyle w:val="D0B0718B26DA27488FE210EFC8557254"/>
          </w:pPr>
          <w:r w:rsidRPr="00C021A3">
            <w:t>Helen Karu</w:t>
          </w:r>
          <w:r>
            <w:t xml:space="preserve"> </w:t>
          </w:r>
        </w:p>
      </w:docPartBody>
    </w:docPart>
    <w:docPart>
      <w:docPartPr>
        <w:name w:val="0F7F5385855672489DC35FD04159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FD699-50BB-4B46-B08F-8F28C015CBA2}"/>
      </w:docPartPr>
      <w:docPartBody>
        <w:p w:rsidR="001D6C75" w:rsidRDefault="00000000">
          <w:pPr>
            <w:pStyle w:val="0F7F5385855672489DC35FD041599A1B"/>
          </w:pPr>
          <w:r>
            <w:t>In attendance</w:t>
          </w:r>
        </w:p>
      </w:docPartBody>
    </w:docPart>
    <w:docPart>
      <w:docPartPr>
        <w:name w:val="A0A13E7E491A7E45AA4FE9F1DB069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03CA8-111E-5C40-B61E-7929DB297E4C}"/>
      </w:docPartPr>
      <w:docPartBody>
        <w:p w:rsidR="001D6C75" w:rsidRDefault="00000000">
          <w:pPr>
            <w:pStyle w:val="A0A13E7E491A7E45AA4FE9F1DB0690C0"/>
          </w:pPr>
          <w:r>
            <w:t>Helen, Sara, John, Gayle</w:t>
          </w:r>
        </w:p>
      </w:docPartBody>
    </w:docPart>
    <w:docPart>
      <w:docPartPr>
        <w:name w:val="484660504D43EC4AA0AA8C6E698E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0CC0-9592-A34F-B35A-11E89F31D748}"/>
      </w:docPartPr>
      <w:docPartBody>
        <w:p w:rsidR="001D6C75" w:rsidRDefault="00000000">
          <w:pPr>
            <w:pStyle w:val="484660504D43EC4AA0AA8C6E698EA046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2CA0C2E902A5994AA6A7491CDBF4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43C2-B12F-234C-8DA6-001CBD3A0A2F}"/>
      </w:docPartPr>
      <w:docPartBody>
        <w:p w:rsidR="001D6C75" w:rsidRDefault="00000000">
          <w:pPr>
            <w:pStyle w:val="2CA0C2E902A5994AA6A7491CDBF4471C"/>
          </w:pPr>
          <w:r w:rsidRPr="008746A9">
            <w:t xml:space="preserve">The minutes were read from the </w:t>
          </w:r>
          <w:r>
            <w:t>December</w:t>
          </w:r>
          <w:r w:rsidRPr="008746A9">
            <w:t xml:space="preserve"> meeting and approved.</w:t>
          </w:r>
          <w:r>
            <w:t xml:space="preserve"> </w:t>
          </w:r>
        </w:p>
      </w:docPartBody>
    </w:docPart>
    <w:docPart>
      <w:docPartPr>
        <w:name w:val="B80C8CC46F89B1409BBC94A2337E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1AFD-4ADA-D34B-9E20-F4DB77843BE7}"/>
      </w:docPartPr>
      <w:docPartBody>
        <w:p w:rsidR="001D6C75" w:rsidRDefault="00000000">
          <w:pPr>
            <w:pStyle w:val="B80C8CC46F89B1409BBC94A2337E386E"/>
          </w:pPr>
          <w:r>
            <w:t>Budget</w:t>
          </w:r>
        </w:p>
      </w:docPartBody>
    </w:docPart>
    <w:docPart>
      <w:docPartPr>
        <w:name w:val="6F6E086BAD674549A766BBCB6E09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5565-6F73-7949-8FB8-2DD19FF4AA48}"/>
      </w:docPartPr>
      <w:docPartBody>
        <w:p w:rsidR="001D6C75" w:rsidRDefault="00000000">
          <w:pPr>
            <w:pStyle w:val="6F6E086BAD674549A766BBCB6E0920B8"/>
          </w:pPr>
          <w:r w:rsidRPr="00FB6347">
            <w:t xml:space="preserve">The budget for the current </w:t>
          </w:r>
          <w:r>
            <w:t>fiscal</w:t>
          </w:r>
          <w:r w:rsidRPr="00FB6347">
            <w:t xml:space="preserve"> year was distributed </w:t>
          </w:r>
          <w:r>
            <w:t>and reviewed</w:t>
          </w:r>
          <w:r w:rsidRPr="00FB6347">
            <w:t xml:space="preserve"> at the last meeting.</w:t>
          </w:r>
          <w:r>
            <w:t xml:space="preserve"> </w:t>
          </w:r>
          <w:r w:rsidRPr="00FB6347">
            <w:t>In to</w:t>
          </w:r>
          <w:r>
            <w:t>day's</w:t>
          </w:r>
          <w:r w:rsidRPr="00FB6347">
            <w:t xml:space="preserve"> meeting, </w:t>
          </w:r>
          <w:r>
            <w:t xml:space="preserve">John </w:t>
          </w:r>
          <w:r w:rsidRPr="00FB6347">
            <w:t xml:space="preserve"> made a motion to approve the budget which was seconded by </w:t>
          </w:r>
          <w:r>
            <w:t>Helen</w:t>
          </w:r>
          <w:r w:rsidRPr="00FB6347">
            <w:t>. All present voted in favor of approving the budget as presented.</w:t>
          </w:r>
        </w:p>
      </w:docPartBody>
    </w:docPart>
    <w:docPart>
      <w:docPartPr>
        <w:name w:val="33CF10020D39D54EA81C8D9F669F0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D82A-0158-F446-B6EF-587AC86F1380}"/>
      </w:docPartPr>
      <w:docPartBody>
        <w:p w:rsidR="001D6C75" w:rsidRDefault="00000000">
          <w:pPr>
            <w:pStyle w:val="33CF10020D39D54EA81C8D9F669F09BB"/>
          </w:pPr>
          <w:r>
            <w:t>reports</w:t>
          </w:r>
        </w:p>
      </w:docPartBody>
    </w:docPart>
    <w:docPart>
      <w:docPartPr>
        <w:name w:val="B14DE64D2629A84A8A1093E3C7D43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82953-17BE-8C46-93BC-1FD79DC71819}"/>
      </w:docPartPr>
      <w:docPartBody>
        <w:p w:rsidR="001D6C75" w:rsidRDefault="00000000">
          <w:pPr>
            <w:pStyle w:val="B14DE64D2629A84A8A1093E3C7D43598"/>
          </w:pPr>
          <w:r>
            <w:t>Committee reports</w:t>
          </w:r>
        </w:p>
      </w:docPartBody>
    </w:docPart>
    <w:docPart>
      <w:docPartPr>
        <w:name w:val="1A8481842BD106489E6AAA6B49151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77EF7-AFA1-5146-9357-D3783974B479}"/>
      </w:docPartPr>
      <w:docPartBody>
        <w:p w:rsidR="001D6C75" w:rsidRDefault="00000000" w:rsidP="00D00EFE">
          <w:pPr>
            <w:pStyle w:val="ListBullet"/>
            <w:numPr>
              <w:ilvl w:val="0"/>
              <w:numId w:val="2"/>
            </w:numPr>
          </w:pPr>
          <w:r>
            <w:t>Volunteers</w:t>
          </w:r>
        </w:p>
        <w:p w:rsidR="001D6C75" w:rsidRDefault="00000000" w:rsidP="00D00EFE">
          <w:pPr>
            <w:pStyle w:val="ListBullet"/>
            <w:numPr>
              <w:ilvl w:val="0"/>
              <w:numId w:val="2"/>
            </w:numPr>
          </w:pPr>
          <w:r>
            <w:t>Newsletter</w:t>
          </w:r>
        </w:p>
        <w:p w:rsidR="001D6C75" w:rsidRDefault="00000000">
          <w:pPr>
            <w:pStyle w:val="1A8481842BD106489E6AAA6B491511F5"/>
          </w:pPr>
          <w:r>
            <w:t>Customer support</w:t>
          </w:r>
        </w:p>
      </w:docPartBody>
    </w:docPart>
    <w:docPart>
      <w:docPartPr>
        <w:name w:val="9D5A9D0B514A034797A6FB4C64402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57C4D-0814-C245-AFB9-BD7F26A5AB34}"/>
      </w:docPartPr>
      <w:docPartBody>
        <w:p w:rsidR="001D6C75" w:rsidRDefault="00000000">
          <w:pPr>
            <w:pStyle w:val="9D5A9D0B514A034797A6FB4C6440218D"/>
          </w:pPr>
          <w:r>
            <w:t>Next meeting</w:t>
          </w:r>
        </w:p>
      </w:docPartBody>
    </w:docPart>
    <w:docPart>
      <w:docPartPr>
        <w:name w:val="979FC2384E68C44F8A180587976D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50F32-9A47-9340-ACAF-D611E4BFABA2}"/>
      </w:docPartPr>
      <w:docPartBody>
        <w:p w:rsidR="001D6C75" w:rsidRDefault="00000000">
          <w:pPr>
            <w:pStyle w:val="979FC2384E68C44F8A180587976DBA8A"/>
          </w:pPr>
          <w:r w:rsidRPr="0078288E">
            <w:t>Next meeting will be held on February 6</w:t>
          </w:r>
          <w:r w:rsidRPr="0078288E">
            <w:rPr>
              <w:vertAlign w:val="superscript"/>
            </w:rPr>
            <w:t>th</w:t>
          </w:r>
        </w:p>
      </w:docPartBody>
    </w:docPart>
    <w:docPart>
      <w:docPartPr>
        <w:name w:val="8F94FAD30A98EE448BA858C619053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13163-C71C-0B48-86C9-922CC5097EC9}"/>
      </w:docPartPr>
      <w:docPartBody>
        <w:p w:rsidR="001D6C75" w:rsidRDefault="00000000">
          <w:pPr>
            <w:pStyle w:val="8F94FAD30A98EE448BA858C619053EC2"/>
          </w:pPr>
          <w:r w:rsidRPr="00655F6F">
            <w:t xml:space="preserve">Motion to adjourn was made at </w:t>
          </w:r>
          <w:r>
            <w:t>3</w:t>
          </w:r>
          <w:r w:rsidRPr="00655F6F">
            <w:t>:</w:t>
          </w:r>
          <w:r>
            <w:t>15</w:t>
          </w:r>
          <w:r w:rsidRPr="00655F6F">
            <w:t xml:space="preserve"> p.m. and was passed unanimously.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6B"/>
    <w:rsid w:val="001D6C75"/>
    <w:rsid w:val="00371F6E"/>
    <w:rsid w:val="00B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A6299AD6C844E988B29A61277B5CA">
    <w:name w:val="57EA6299AD6C844E988B29A61277B5CA"/>
  </w:style>
  <w:style w:type="paragraph" w:customStyle="1" w:styleId="9CEFEFB94366914DBC8DC40C184E4CA7">
    <w:name w:val="9CEFEFB94366914DBC8DC40C184E4CA7"/>
  </w:style>
  <w:style w:type="paragraph" w:customStyle="1" w:styleId="34FC91FB76B77A4BBD4C66494EAF234E">
    <w:name w:val="34FC91FB76B77A4BBD4C66494EAF234E"/>
  </w:style>
  <w:style w:type="paragraph" w:customStyle="1" w:styleId="4C110C06578A5B42BE4C7D8D264B5806">
    <w:name w:val="4C110C06578A5B42BE4C7D8D264B5806"/>
  </w:style>
  <w:style w:type="paragraph" w:customStyle="1" w:styleId="7FA0A27B1C392B4F95F50B08D5933098">
    <w:name w:val="7FA0A27B1C392B4F95F50B08D5933098"/>
  </w:style>
  <w:style w:type="paragraph" w:customStyle="1" w:styleId="458EA4F7A6D1EC438AAE6AF1A47C0B66">
    <w:name w:val="458EA4F7A6D1EC438AAE6AF1A47C0B66"/>
  </w:style>
  <w:style w:type="paragraph" w:customStyle="1" w:styleId="61892EB58280DB4BB9B413F90EAAF1F1">
    <w:name w:val="61892EB58280DB4BB9B413F90EAAF1F1"/>
  </w:style>
  <w:style w:type="paragraph" w:customStyle="1" w:styleId="D0B0718B26DA27488FE210EFC8557254">
    <w:name w:val="D0B0718B26DA27488FE210EFC8557254"/>
  </w:style>
  <w:style w:type="paragraph" w:customStyle="1" w:styleId="0F7F5385855672489DC35FD041599A1B">
    <w:name w:val="0F7F5385855672489DC35FD041599A1B"/>
  </w:style>
  <w:style w:type="paragraph" w:customStyle="1" w:styleId="A0A13E7E491A7E45AA4FE9F1DB0690C0">
    <w:name w:val="A0A13E7E491A7E45AA4FE9F1DB0690C0"/>
  </w:style>
  <w:style w:type="paragraph" w:customStyle="1" w:styleId="484660504D43EC4AA0AA8C6E698EA046">
    <w:name w:val="484660504D43EC4AA0AA8C6E698EA046"/>
  </w:style>
  <w:style w:type="paragraph" w:customStyle="1" w:styleId="2CA0C2E902A5994AA6A7491CDBF4471C">
    <w:name w:val="2CA0C2E902A5994AA6A7491CDBF4471C"/>
  </w:style>
  <w:style w:type="paragraph" w:customStyle="1" w:styleId="B80C8CC46F89B1409BBC94A2337E386E">
    <w:name w:val="B80C8CC46F89B1409BBC94A2337E386E"/>
  </w:style>
  <w:style w:type="paragraph" w:customStyle="1" w:styleId="6F6E086BAD674549A766BBCB6E0920B8">
    <w:name w:val="6F6E086BAD674549A766BBCB6E0920B8"/>
  </w:style>
  <w:style w:type="paragraph" w:customStyle="1" w:styleId="33CF10020D39D54EA81C8D9F669F09BB">
    <w:name w:val="33CF10020D39D54EA81C8D9F669F09BB"/>
  </w:style>
  <w:style w:type="paragraph" w:customStyle="1" w:styleId="B14DE64D2629A84A8A1093E3C7D43598">
    <w:name w:val="B14DE64D2629A84A8A1093E3C7D4359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1A8481842BD106489E6AAA6B491511F5">
    <w:name w:val="1A8481842BD106489E6AAA6B491511F5"/>
  </w:style>
  <w:style w:type="paragraph" w:customStyle="1" w:styleId="9D5A9D0B514A034797A6FB4C6440218D">
    <w:name w:val="9D5A9D0B514A034797A6FB4C6440218D"/>
  </w:style>
  <w:style w:type="paragraph" w:customStyle="1" w:styleId="979FC2384E68C44F8A180587976DBA8A">
    <w:name w:val="979FC2384E68C44F8A180587976DBA8A"/>
  </w:style>
  <w:style w:type="paragraph" w:customStyle="1" w:styleId="8F94FAD30A98EE448BA858C619053EC2">
    <w:name w:val="8F94FAD30A98EE448BA858C619053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{CB775445-B757-7549-A96A-22EADC7A095A}tf03463088_win32.dotx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2024-03-14T09:04:00Z</dcterms:created>
  <dcterms:modified xsi:type="dcterms:W3CDTF">2024-03-14T09:04:00Z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